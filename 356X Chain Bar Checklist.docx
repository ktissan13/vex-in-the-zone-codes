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5FD9" w14:textId="7F53018F" w:rsidR="001D45F4" w:rsidRDefault="009F24FF">
      <w:pPr>
        <w:pStyle w:val="Heading1"/>
      </w:pPr>
      <w:r>
        <w:t xml:space="preserve">356X Chain Bar </w:t>
      </w:r>
      <w:r w:rsidR="0083535C">
        <w:t>Checklist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ctant Mother checklist"/>
      </w:tblPr>
      <w:tblGrid>
        <w:gridCol w:w="821"/>
        <w:gridCol w:w="9919"/>
      </w:tblGrid>
      <w:tr w:rsidR="001D45F4" w14:paraId="7B2385BA" w14:textId="77777777" w:rsidTr="009F24FF">
        <w:tc>
          <w:tcPr>
            <w:tcW w:w="821" w:type="dxa"/>
            <w:tcBorders>
              <w:top w:val="single" w:sz="24" w:space="0" w:color="A5B592" w:themeColor="accent1"/>
              <w:left w:val="single" w:sz="24" w:space="0" w:color="A5B592" w:themeColor="accent1"/>
              <w:right w:val="nil"/>
            </w:tcBorders>
            <w:shd w:val="clear" w:color="auto" w:fill="A5B592" w:themeFill="accent1"/>
            <w:vAlign w:val="center"/>
          </w:tcPr>
          <w:p w14:paraId="4488DE60" w14:textId="77777777" w:rsidR="001D45F4" w:rsidRDefault="001D45F4">
            <w:pPr>
              <w:pStyle w:val="Heading2"/>
            </w:pPr>
          </w:p>
        </w:tc>
        <w:tc>
          <w:tcPr>
            <w:tcW w:w="9919" w:type="dxa"/>
            <w:tcBorders>
              <w:top w:val="single" w:sz="24" w:space="0" w:color="A5B592" w:themeColor="accent1"/>
              <w:left w:val="nil"/>
              <w:right w:val="single" w:sz="24" w:space="0" w:color="A5B592" w:themeColor="accent1"/>
            </w:tcBorders>
            <w:shd w:val="clear" w:color="auto" w:fill="A5B592" w:themeFill="accent1"/>
            <w:vAlign w:val="center"/>
          </w:tcPr>
          <w:p w14:paraId="51C7DAD9" w14:textId="663FCE8A" w:rsidR="001D45F4" w:rsidRDefault="0083535C">
            <w:pPr>
              <w:pStyle w:val="Heading2"/>
            </w:pPr>
            <w:r>
              <w:t xml:space="preserve">For </w:t>
            </w:r>
            <w:r w:rsidR="009F24FF">
              <w:t xml:space="preserve">356X </w:t>
            </w:r>
            <w:r w:rsidR="008E7C8C">
              <w:t xml:space="preserve">Competition </w:t>
            </w:r>
          </w:p>
        </w:tc>
      </w:tr>
      <w:tr w:rsidR="009F24FF" w14:paraId="183B0205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5FE6AAD7" w14:textId="77777777" w:rsidR="009F24FF" w:rsidRDefault="009F24FF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F34D0CD" w14:textId="1C767F6D" w:rsidR="009F24FF" w:rsidRDefault="009F24FF" w:rsidP="009F24FF">
            <w:pPr>
              <w:spacing w:after="0"/>
            </w:pPr>
            <w:r>
              <w:t xml:space="preserve">Fully Charge hot batteries for Cortex </w:t>
            </w:r>
          </w:p>
        </w:tc>
      </w:tr>
      <w:tr w:rsidR="001D45F4" w14:paraId="7323B15A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1CCE3B0A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EBBBBE3" w14:textId="5882C6A4" w:rsidR="009F24FF" w:rsidRDefault="009F24FF" w:rsidP="009F24FF">
            <w:pPr>
              <w:spacing w:after="0"/>
            </w:pPr>
            <w:r>
              <w:t xml:space="preserve">Fully Charge hot batteries for Power Expander </w:t>
            </w:r>
          </w:p>
        </w:tc>
      </w:tr>
      <w:tr w:rsidR="001D45F4" w14:paraId="1F61325D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B57CB3F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21D0BFA" w14:textId="27EDF544" w:rsidR="001D45F4" w:rsidRDefault="009F24FF" w:rsidP="009F24FF">
            <w:pPr>
              <w:spacing w:after="0"/>
              <w:ind w:left="0"/>
            </w:pPr>
            <w:r>
              <w:t xml:space="preserve"> Screws Tight </w:t>
            </w:r>
          </w:p>
        </w:tc>
      </w:tr>
      <w:tr w:rsidR="001D45F4" w14:paraId="040C52C6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ED5EAA1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1F972251" w14:textId="137D0F37" w:rsidR="001D45F4" w:rsidRDefault="009F24FF">
            <w:pPr>
              <w:spacing w:after="0"/>
            </w:pPr>
            <w:r>
              <w:t>Claw in proper place</w:t>
            </w:r>
          </w:p>
        </w:tc>
      </w:tr>
      <w:tr w:rsidR="001D45F4" w14:paraId="65C143C3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7D02522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72D73D3" w14:textId="41406C92" w:rsidR="001D45F4" w:rsidRDefault="009F24FF">
            <w:pPr>
              <w:spacing w:after="0"/>
            </w:pPr>
            <w:r>
              <w:t>Driver Control in</w:t>
            </w:r>
          </w:p>
        </w:tc>
      </w:tr>
      <w:tr w:rsidR="001D45F4" w14:paraId="4565C49E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2516F13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491F0092" w14:textId="0CAD80D1" w:rsidR="001D45F4" w:rsidRDefault="009F24FF">
            <w:pPr>
              <w:spacing w:after="0"/>
            </w:pPr>
            <w:r>
              <w:t>Batteries for Main Control Good</w:t>
            </w:r>
          </w:p>
        </w:tc>
      </w:tr>
      <w:tr w:rsidR="001D45F4" w14:paraId="6B5D646D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C34CA98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404D2A52" w14:textId="488BFFD0" w:rsidR="001D45F4" w:rsidRDefault="009F24FF">
            <w:pPr>
              <w:spacing w:after="0"/>
            </w:pPr>
            <w:r>
              <w:t xml:space="preserve">Batteries for Partner Control Good </w:t>
            </w:r>
          </w:p>
        </w:tc>
      </w:tr>
      <w:tr w:rsidR="001D45F4" w14:paraId="0159BC52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78E2A53A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9E9972F" w14:textId="2957693C" w:rsidR="001D45F4" w:rsidRDefault="008E7C8C">
            <w:pPr>
              <w:spacing w:after="0"/>
            </w:pPr>
            <w:r>
              <w:t>Wires Tuck in properly</w:t>
            </w:r>
          </w:p>
        </w:tc>
      </w:tr>
      <w:tr w:rsidR="001D45F4" w14:paraId="026BCCE8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A9A4BE3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C5E22DA" w14:textId="3509A898" w:rsidR="001D45F4" w:rsidRDefault="008E7C8C">
            <w:pPr>
              <w:spacing w:after="0"/>
            </w:pPr>
            <w:r>
              <w:t xml:space="preserve">Partner Phone Cable Good </w:t>
            </w:r>
          </w:p>
        </w:tc>
      </w:tr>
      <w:tr w:rsidR="001D45F4" w14:paraId="4ACEE4B6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7CA08D3C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6573667" w14:textId="1ABE1A88" w:rsidR="008E7C8C" w:rsidRDefault="008E7C8C" w:rsidP="008E7C8C">
            <w:pPr>
              <w:spacing w:after="0"/>
            </w:pPr>
            <w:r>
              <w:t xml:space="preserve">Bracings Good and Tight </w:t>
            </w:r>
          </w:p>
        </w:tc>
      </w:tr>
      <w:tr w:rsidR="001D45F4" w14:paraId="3426A912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7E28E50B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1E7C96A" w14:textId="78480244" w:rsidR="001D45F4" w:rsidRDefault="008E7C8C">
            <w:pPr>
              <w:spacing w:after="0"/>
            </w:pPr>
            <w:r>
              <w:t xml:space="preserve">All motors are good and functioning </w:t>
            </w:r>
          </w:p>
        </w:tc>
      </w:tr>
      <w:tr w:rsidR="001D45F4" w14:paraId="013480F1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A30EEE8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524A232E" w14:textId="7BBBE976" w:rsidR="008E7C8C" w:rsidRDefault="008E7C8C" w:rsidP="008E7C8C">
            <w:pPr>
              <w:spacing w:after="0"/>
            </w:pPr>
            <w:r>
              <w:t>Wires all plug in Cortex</w:t>
            </w:r>
          </w:p>
        </w:tc>
      </w:tr>
      <w:tr w:rsidR="001D45F4" w14:paraId="4C9059A3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5643603C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71CFD0F6" w14:textId="01AA423E" w:rsidR="001D45F4" w:rsidRDefault="008E7C8C">
            <w:pPr>
              <w:spacing w:after="0"/>
            </w:pPr>
            <w:r>
              <w:t xml:space="preserve">Wires all plug in Power Expander </w:t>
            </w:r>
          </w:p>
        </w:tc>
      </w:tr>
      <w:tr w:rsidR="001D45F4" w14:paraId="52EA8368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58CBAE2F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18E63777" w14:textId="69A45FFE" w:rsidR="001D45F4" w:rsidRDefault="008E7C8C">
            <w:pPr>
              <w:spacing w:after="0"/>
            </w:pPr>
            <w:r>
              <w:t xml:space="preserve">Backup 9v Good </w:t>
            </w:r>
          </w:p>
        </w:tc>
      </w:tr>
      <w:tr w:rsidR="001D45F4" w14:paraId="28A4F553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9C008F2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723EF6D" w14:textId="12D674FC" w:rsidR="001D45F4" w:rsidRDefault="0083535C">
            <w:pPr>
              <w:spacing w:after="0"/>
            </w:pPr>
            <w:r>
              <w:t>B</w:t>
            </w:r>
            <w:r w:rsidR="008E7C8C">
              <w:t>ackup 9v plug in</w:t>
            </w:r>
          </w:p>
        </w:tc>
      </w:tr>
      <w:tr w:rsidR="001D45F4" w14:paraId="0C72F44F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5B644AFD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19DC3F2" w14:textId="49633F6E" w:rsidR="001D45F4" w:rsidRDefault="00CF1F06">
            <w:pPr>
              <w:spacing w:after="0"/>
            </w:pPr>
            <w:r>
              <w:t xml:space="preserve">Shaft Collars Screwed in tight </w:t>
            </w:r>
          </w:p>
        </w:tc>
      </w:tr>
      <w:tr w:rsidR="001D45F4" w14:paraId="16EBEA28" w14:textId="77777777" w:rsidTr="009F24FF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1132290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4621BA11" w14:textId="7CBE853C" w:rsidR="001D45F4" w:rsidRDefault="00CF1F06" w:rsidP="00CF1F06">
            <w:pPr>
              <w:spacing w:after="0"/>
              <w:ind w:left="0"/>
            </w:pPr>
            <w:r>
              <w:t xml:space="preserve"> Everything is good </w:t>
            </w:r>
          </w:p>
        </w:tc>
      </w:tr>
      <w:tr w:rsidR="001D45F4" w14:paraId="5BB23E2A" w14:textId="77777777" w:rsidTr="009F24FF">
        <w:tc>
          <w:tcPr>
            <w:tcW w:w="821" w:type="dxa"/>
            <w:tcBorders>
              <w:left w:val="single" w:sz="24" w:space="0" w:color="A5B592" w:themeColor="accent1"/>
              <w:bottom w:val="single" w:sz="24" w:space="0" w:color="A5B592" w:themeColor="accent1"/>
            </w:tcBorders>
            <w:vAlign w:val="center"/>
          </w:tcPr>
          <w:p w14:paraId="7382BB0C" w14:textId="77777777" w:rsidR="001D45F4" w:rsidRDefault="001D45F4">
            <w:pPr>
              <w:spacing w:after="0"/>
            </w:pPr>
          </w:p>
        </w:tc>
        <w:tc>
          <w:tcPr>
            <w:tcW w:w="9919" w:type="dxa"/>
            <w:tcBorders>
              <w:bottom w:val="single" w:sz="24" w:space="0" w:color="A5B592" w:themeColor="accent1"/>
              <w:right w:val="single" w:sz="24" w:space="0" w:color="A5B592" w:themeColor="accent1"/>
            </w:tcBorders>
            <w:vAlign w:val="center"/>
          </w:tcPr>
          <w:p w14:paraId="794EB63D" w14:textId="5E71534A" w:rsidR="001D45F4" w:rsidRDefault="001D45F4" w:rsidP="00CF1F06">
            <w:pPr>
              <w:spacing w:after="0"/>
              <w:ind w:left="0"/>
            </w:pPr>
          </w:p>
        </w:tc>
      </w:tr>
      <w:tr w:rsidR="001D45F4" w14:paraId="28BD0DF4" w14:textId="77777777" w:rsidTr="009F24FF">
        <w:tc>
          <w:tcPr>
            <w:tcW w:w="821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14:paraId="6007C2C6" w14:textId="77777777" w:rsidR="001D45F4" w:rsidRDefault="001D45F4">
            <w:pPr>
              <w:pStyle w:val="NoSpacing"/>
            </w:pPr>
          </w:p>
        </w:tc>
        <w:tc>
          <w:tcPr>
            <w:tcW w:w="9919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14:paraId="24C806E4" w14:textId="77777777" w:rsidR="001D45F4" w:rsidRDefault="001D45F4">
            <w:pPr>
              <w:pStyle w:val="NoSpacing"/>
            </w:pPr>
          </w:p>
        </w:tc>
      </w:tr>
    </w:tbl>
    <w:p w14:paraId="2911AD10" w14:textId="02DB00A3" w:rsidR="00CF1F06" w:rsidRDefault="00CF1F06">
      <w:pPr>
        <w:ind w:left="0"/>
      </w:pPr>
    </w:p>
    <w:p w14:paraId="26B41B73" w14:textId="77777777" w:rsidR="00CF1F06" w:rsidRDefault="00CF1F06">
      <w:pPr>
        <w:spacing w:before="0" w:after="200" w:line="276" w:lineRule="auto"/>
        <w:ind w:left="0" w:right="0"/>
      </w:pPr>
      <w:r>
        <w:br w:type="page"/>
      </w:r>
    </w:p>
    <w:p w14:paraId="2BB3B129" w14:textId="77777777" w:rsidR="00CF1F06" w:rsidRDefault="00CF1F06" w:rsidP="00CF1F06">
      <w:pPr>
        <w:pStyle w:val="Heading1"/>
      </w:pPr>
      <w:r>
        <w:lastRenderedPageBreak/>
        <w:t>356X Chain Bar Checklist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ctant Mother checklist"/>
      </w:tblPr>
      <w:tblGrid>
        <w:gridCol w:w="821"/>
        <w:gridCol w:w="9919"/>
      </w:tblGrid>
      <w:tr w:rsidR="00CF1F06" w14:paraId="2124C501" w14:textId="77777777" w:rsidTr="00E759C2">
        <w:tc>
          <w:tcPr>
            <w:tcW w:w="821" w:type="dxa"/>
            <w:tcBorders>
              <w:top w:val="single" w:sz="24" w:space="0" w:color="A5B592" w:themeColor="accent1"/>
              <w:left w:val="single" w:sz="24" w:space="0" w:color="A5B592" w:themeColor="accent1"/>
              <w:right w:val="nil"/>
            </w:tcBorders>
            <w:shd w:val="clear" w:color="auto" w:fill="A5B592" w:themeFill="accent1"/>
            <w:vAlign w:val="center"/>
          </w:tcPr>
          <w:p w14:paraId="27A04ECF" w14:textId="77777777" w:rsidR="00CF1F06" w:rsidRDefault="00CF1F06" w:rsidP="00E759C2">
            <w:pPr>
              <w:pStyle w:val="Heading2"/>
            </w:pPr>
          </w:p>
        </w:tc>
        <w:tc>
          <w:tcPr>
            <w:tcW w:w="9919" w:type="dxa"/>
            <w:tcBorders>
              <w:top w:val="single" w:sz="24" w:space="0" w:color="A5B592" w:themeColor="accent1"/>
              <w:left w:val="nil"/>
              <w:right w:val="single" w:sz="24" w:space="0" w:color="A5B592" w:themeColor="accent1"/>
            </w:tcBorders>
            <w:shd w:val="clear" w:color="auto" w:fill="A5B592" w:themeFill="accent1"/>
            <w:vAlign w:val="center"/>
          </w:tcPr>
          <w:p w14:paraId="4BFC17AA" w14:textId="4B0FA57A" w:rsidR="00CF1F06" w:rsidRDefault="00CF1F06" w:rsidP="00E759C2">
            <w:pPr>
              <w:pStyle w:val="Heading2"/>
            </w:pPr>
            <w:r>
              <w:t>For 356</w:t>
            </w:r>
            <w:r>
              <w:t>X Driver Skills</w:t>
            </w:r>
          </w:p>
        </w:tc>
      </w:tr>
      <w:tr w:rsidR="00CF1F06" w14:paraId="1288D938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1AA66E97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7DED454F" w14:textId="77777777" w:rsidR="00CF1F06" w:rsidRDefault="00CF1F06" w:rsidP="00E759C2">
            <w:pPr>
              <w:spacing w:after="0"/>
            </w:pPr>
            <w:r>
              <w:t xml:space="preserve">Fully Charge hot batteries for Cortex </w:t>
            </w:r>
          </w:p>
        </w:tc>
      </w:tr>
      <w:tr w:rsidR="00CF1F06" w14:paraId="07443D44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2701F404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10FAF98C" w14:textId="77777777" w:rsidR="00CF1F06" w:rsidRDefault="00CF1F06" w:rsidP="00E759C2">
            <w:pPr>
              <w:spacing w:after="0"/>
            </w:pPr>
            <w:r>
              <w:t xml:space="preserve">Fully Charge hot batteries for Power Expander </w:t>
            </w:r>
          </w:p>
        </w:tc>
      </w:tr>
      <w:tr w:rsidR="00CF1F06" w14:paraId="53238270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5FEEFF2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6EBFE790" w14:textId="77777777" w:rsidR="00CF1F06" w:rsidRDefault="00CF1F06" w:rsidP="00E759C2">
            <w:pPr>
              <w:spacing w:after="0"/>
              <w:ind w:left="0"/>
            </w:pPr>
            <w:r>
              <w:t xml:space="preserve"> Screws Tight </w:t>
            </w:r>
          </w:p>
        </w:tc>
      </w:tr>
      <w:tr w:rsidR="00CF1F06" w14:paraId="5876E4DE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144FD7BC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561400FE" w14:textId="77777777" w:rsidR="00CF1F06" w:rsidRDefault="00CF1F06" w:rsidP="00E759C2">
            <w:pPr>
              <w:spacing w:after="0"/>
            </w:pPr>
            <w:r>
              <w:t>Claw in proper place</w:t>
            </w:r>
          </w:p>
        </w:tc>
      </w:tr>
      <w:tr w:rsidR="00CF1F06" w14:paraId="626F87F9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436F542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B6BD24C" w14:textId="77777777" w:rsidR="00CF1F06" w:rsidRDefault="00CF1F06" w:rsidP="00E759C2">
            <w:pPr>
              <w:spacing w:after="0"/>
            </w:pPr>
            <w:r>
              <w:t>Driver Control in</w:t>
            </w:r>
          </w:p>
        </w:tc>
      </w:tr>
      <w:tr w:rsidR="00CF1F06" w14:paraId="030BEA45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BC0378B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481FB267" w14:textId="77777777" w:rsidR="00CF1F06" w:rsidRDefault="00CF1F06" w:rsidP="00E759C2">
            <w:pPr>
              <w:spacing w:after="0"/>
            </w:pPr>
            <w:r>
              <w:t>Batteries for Main Control Good</w:t>
            </w:r>
          </w:p>
        </w:tc>
      </w:tr>
      <w:tr w:rsidR="00CF1F06" w14:paraId="47150A8F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7B270C2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40AA2D2" w14:textId="77777777" w:rsidR="00CF1F06" w:rsidRDefault="00CF1F06" w:rsidP="00E759C2">
            <w:pPr>
              <w:spacing w:after="0"/>
            </w:pPr>
            <w:r>
              <w:t xml:space="preserve">Batteries for Partner Control Good </w:t>
            </w:r>
          </w:p>
        </w:tc>
      </w:tr>
      <w:tr w:rsidR="00CF1F06" w14:paraId="69B78567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D42F99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5D6E40C4" w14:textId="77777777" w:rsidR="00CF1F06" w:rsidRDefault="00CF1F06" w:rsidP="00E759C2">
            <w:pPr>
              <w:spacing w:after="0"/>
            </w:pPr>
            <w:r>
              <w:t>Wires Tuck in properly</w:t>
            </w:r>
          </w:p>
        </w:tc>
      </w:tr>
      <w:tr w:rsidR="00CF1F06" w14:paraId="2593E246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085B754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64D6F578" w14:textId="77777777" w:rsidR="00CF1F06" w:rsidRDefault="00CF1F06" w:rsidP="00E759C2">
            <w:pPr>
              <w:spacing w:after="0"/>
            </w:pPr>
            <w:r>
              <w:t xml:space="preserve">Partner Phone Cable Good </w:t>
            </w:r>
          </w:p>
        </w:tc>
      </w:tr>
      <w:tr w:rsidR="00CF1F06" w14:paraId="0C2DA3CF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55C5D90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37E37C1" w14:textId="77777777" w:rsidR="00CF1F06" w:rsidRDefault="00CF1F06" w:rsidP="00E759C2">
            <w:pPr>
              <w:spacing w:after="0"/>
            </w:pPr>
            <w:r>
              <w:t xml:space="preserve">Bracings Good and Tight </w:t>
            </w:r>
          </w:p>
        </w:tc>
      </w:tr>
      <w:tr w:rsidR="00CF1F06" w14:paraId="47F6C17D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DF1F49F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564248FC" w14:textId="77777777" w:rsidR="00CF1F06" w:rsidRDefault="00CF1F06" w:rsidP="00E759C2">
            <w:pPr>
              <w:spacing w:after="0"/>
            </w:pPr>
            <w:r>
              <w:t xml:space="preserve">All motors are good and functioning </w:t>
            </w:r>
          </w:p>
        </w:tc>
      </w:tr>
      <w:tr w:rsidR="00CF1F06" w14:paraId="314D23FE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069BF5C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53DF1C4A" w14:textId="77777777" w:rsidR="00CF1F06" w:rsidRDefault="00CF1F06" w:rsidP="00E759C2">
            <w:pPr>
              <w:spacing w:after="0"/>
            </w:pPr>
            <w:r>
              <w:t>Wires all plug in Cortex</w:t>
            </w:r>
          </w:p>
        </w:tc>
      </w:tr>
      <w:tr w:rsidR="00CF1F06" w14:paraId="2384B709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776A8A55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4D49CE86" w14:textId="77777777" w:rsidR="00CF1F06" w:rsidRDefault="00CF1F06" w:rsidP="00E759C2">
            <w:pPr>
              <w:spacing w:after="0"/>
            </w:pPr>
            <w:r>
              <w:t xml:space="preserve">Wires all plug in Power Expander </w:t>
            </w:r>
          </w:p>
        </w:tc>
      </w:tr>
      <w:tr w:rsidR="00CF1F06" w14:paraId="254395B4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56E8B45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6CE195FA" w14:textId="77777777" w:rsidR="00CF1F06" w:rsidRDefault="00CF1F06" w:rsidP="00E759C2">
            <w:pPr>
              <w:spacing w:after="0"/>
            </w:pPr>
            <w:r>
              <w:t xml:space="preserve">Backup 9v Good </w:t>
            </w:r>
          </w:p>
        </w:tc>
      </w:tr>
      <w:tr w:rsidR="00CF1F06" w14:paraId="0DF82D6F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2CD2D3DD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F1684FA" w14:textId="77777777" w:rsidR="00CF1F06" w:rsidRDefault="00CF1F06" w:rsidP="00E759C2">
            <w:pPr>
              <w:spacing w:after="0"/>
            </w:pPr>
            <w:r>
              <w:t>Backup 9v plug in</w:t>
            </w:r>
          </w:p>
        </w:tc>
      </w:tr>
      <w:tr w:rsidR="00CF1F06" w14:paraId="168C7C0C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4F3C129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16460076" w14:textId="77777777" w:rsidR="00CF1F06" w:rsidRDefault="00CF1F06" w:rsidP="00E759C2">
            <w:pPr>
              <w:spacing w:after="0"/>
            </w:pPr>
            <w:r>
              <w:t xml:space="preserve">Shaft Collars Screwed in tight </w:t>
            </w:r>
          </w:p>
        </w:tc>
      </w:tr>
      <w:tr w:rsidR="00CF1F06" w14:paraId="0D875CDF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267F8F49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6A89C78" w14:textId="77777777" w:rsidR="00CF1F06" w:rsidRDefault="00CF1F06" w:rsidP="00E759C2">
            <w:pPr>
              <w:spacing w:after="0"/>
              <w:ind w:left="0"/>
            </w:pPr>
            <w:r>
              <w:t xml:space="preserve"> Everything is good </w:t>
            </w:r>
          </w:p>
        </w:tc>
      </w:tr>
      <w:tr w:rsidR="00CF1F06" w14:paraId="0FF597D2" w14:textId="77777777" w:rsidTr="00E759C2">
        <w:tc>
          <w:tcPr>
            <w:tcW w:w="821" w:type="dxa"/>
            <w:tcBorders>
              <w:left w:val="single" w:sz="24" w:space="0" w:color="A5B592" w:themeColor="accent1"/>
              <w:bottom w:val="single" w:sz="24" w:space="0" w:color="A5B592" w:themeColor="accent1"/>
            </w:tcBorders>
            <w:vAlign w:val="center"/>
          </w:tcPr>
          <w:p w14:paraId="1D02901C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bottom w:val="single" w:sz="24" w:space="0" w:color="A5B592" w:themeColor="accent1"/>
              <w:right w:val="single" w:sz="24" w:space="0" w:color="A5B592" w:themeColor="accent1"/>
            </w:tcBorders>
            <w:vAlign w:val="center"/>
          </w:tcPr>
          <w:p w14:paraId="065F4563" w14:textId="77777777" w:rsidR="00CF1F06" w:rsidRDefault="00CF1F06" w:rsidP="00E759C2">
            <w:pPr>
              <w:spacing w:after="0"/>
              <w:ind w:left="0"/>
            </w:pPr>
          </w:p>
        </w:tc>
      </w:tr>
      <w:tr w:rsidR="00CF1F06" w14:paraId="2A5590B6" w14:textId="77777777" w:rsidTr="00E759C2">
        <w:tc>
          <w:tcPr>
            <w:tcW w:w="821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14:paraId="5BCE173F" w14:textId="77777777" w:rsidR="00CF1F06" w:rsidRDefault="00CF1F06" w:rsidP="00E759C2">
            <w:pPr>
              <w:pStyle w:val="NoSpacing"/>
            </w:pPr>
          </w:p>
        </w:tc>
        <w:tc>
          <w:tcPr>
            <w:tcW w:w="9919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14:paraId="0C5EC26D" w14:textId="77777777" w:rsidR="00CF1F06" w:rsidRDefault="00CF1F06" w:rsidP="00E759C2">
            <w:pPr>
              <w:pStyle w:val="NoSpacing"/>
            </w:pPr>
          </w:p>
        </w:tc>
      </w:tr>
    </w:tbl>
    <w:p w14:paraId="324C0DD7" w14:textId="68992BBB" w:rsidR="00CF1F06" w:rsidRDefault="00CF1F06" w:rsidP="00CF1F06">
      <w:pPr>
        <w:pStyle w:val="Heading1"/>
        <w:ind w:left="0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ctant Mother checklist"/>
      </w:tblPr>
      <w:tblGrid>
        <w:gridCol w:w="821"/>
        <w:gridCol w:w="9919"/>
      </w:tblGrid>
      <w:tr w:rsidR="00CF1F06" w14:paraId="0D426502" w14:textId="77777777" w:rsidTr="00E759C2">
        <w:tc>
          <w:tcPr>
            <w:tcW w:w="821" w:type="dxa"/>
            <w:tcBorders>
              <w:top w:val="single" w:sz="24" w:space="0" w:color="A5B592" w:themeColor="accent1"/>
              <w:left w:val="single" w:sz="24" w:space="0" w:color="A5B592" w:themeColor="accent1"/>
              <w:right w:val="nil"/>
            </w:tcBorders>
            <w:shd w:val="clear" w:color="auto" w:fill="A5B592" w:themeFill="accent1"/>
            <w:vAlign w:val="center"/>
          </w:tcPr>
          <w:p w14:paraId="2ABBC6C0" w14:textId="77777777" w:rsidR="00CF1F06" w:rsidRDefault="00CF1F06" w:rsidP="00E759C2">
            <w:pPr>
              <w:pStyle w:val="Heading2"/>
            </w:pPr>
          </w:p>
        </w:tc>
        <w:tc>
          <w:tcPr>
            <w:tcW w:w="9919" w:type="dxa"/>
            <w:tcBorders>
              <w:top w:val="single" w:sz="24" w:space="0" w:color="A5B592" w:themeColor="accent1"/>
              <w:left w:val="nil"/>
              <w:right w:val="single" w:sz="24" w:space="0" w:color="A5B592" w:themeColor="accent1"/>
            </w:tcBorders>
            <w:shd w:val="clear" w:color="auto" w:fill="A5B592" w:themeFill="accent1"/>
            <w:vAlign w:val="center"/>
          </w:tcPr>
          <w:p w14:paraId="00C47ED5" w14:textId="722D917D" w:rsidR="00CF1F06" w:rsidRDefault="00CF1F06" w:rsidP="00E759C2">
            <w:pPr>
              <w:pStyle w:val="Heading2"/>
            </w:pPr>
            <w:r>
              <w:t>For 356X</w:t>
            </w:r>
            <w:r>
              <w:t xml:space="preserve"> Auto Skills </w:t>
            </w:r>
          </w:p>
        </w:tc>
      </w:tr>
      <w:tr w:rsidR="00CF1F06" w14:paraId="64172878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729B6F9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65D4B1C" w14:textId="77777777" w:rsidR="00CF1F06" w:rsidRDefault="00CF1F06" w:rsidP="00E759C2">
            <w:pPr>
              <w:spacing w:after="0"/>
            </w:pPr>
            <w:r>
              <w:t xml:space="preserve">Fully Charge hot batteries for Cortex </w:t>
            </w:r>
          </w:p>
        </w:tc>
      </w:tr>
      <w:tr w:rsidR="00CF1F06" w14:paraId="04489D30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67785F61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FEFF9A3" w14:textId="77777777" w:rsidR="00CF1F06" w:rsidRDefault="00CF1F06" w:rsidP="00E759C2">
            <w:pPr>
              <w:spacing w:after="0"/>
            </w:pPr>
            <w:r>
              <w:t xml:space="preserve">Fully Charge hot batteries for Power Expander </w:t>
            </w:r>
          </w:p>
        </w:tc>
      </w:tr>
      <w:tr w:rsidR="00CF1F06" w14:paraId="173CC469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70C2EC0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0E61EEB" w14:textId="77777777" w:rsidR="00CF1F06" w:rsidRDefault="00CF1F06" w:rsidP="00E759C2">
            <w:pPr>
              <w:spacing w:after="0"/>
              <w:ind w:left="0"/>
            </w:pPr>
            <w:r>
              <w:t xml:space="preserve"> Screws Tight </w:t>
            </w:r>
          </w:p>
        </w:tc>
      </w:tr>
      <w:tr w:rsidR="00CF1F06" w14:paraId="7A9F1253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1147BBF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8031DE8" w14:textId="77777777" w:rsidR="00CF1F06" w:rsidRDefault="00CF1F06" w:rsidP="00E759C2">
            <w:pPr>
              <w:spacing w:after="0"/>
            </w:pPr>
            <w:r>
              <w:t>Claw in proper place</w:t>
            </w:r>
          </w:p>
        </w:tc>
      </w:tr>
      <w:tr w:rsidR="00CF1F06" w14:paraId="713196BE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38EF5D2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5E795EAA" w14:textId="6063DA92" w:rsidR="00CF1F06" w:rsidRDefault="00CF1F06" w:rsidP="00E759C2">
            <w:pPr>
              <w:spacing w:after="0"/>
            </w:pPr>
            <w:r>
              <w:t xml:space="preserve">Autonomous </w:t>
            </w:r>
            <w:bookmarkStart w:id="0" w:name="_GoBack"/>
            <w:bookmarkEnd w:id="0"/>
            <w:r>
              <w:t xml:space="preserve">Skills in </w:t>
            </w:r>
          </w:p>
        </w:tc>
      </w:tr>
      <w:tr w:rsidR="00CF1F06" w14:paraId="1B37E256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1670E1F3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398E28D" w14:textId="77777777" w:rsidR="00CF1F06" w:rsidRDefault="00CF1F06" w:rsidP="00E759C2">
            <w:pPr>
              <w:spacing w:after="0"/>
            </w:pPr>
            <w:r>
              <w:t>Batteries for Main Control Good</w:t>
            </w:r>
          </w:p>
        </w:tc>
      </w:tr>
      <w:tr w:rsidR="00CF1F06" w14:paraId="121A0BA5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9F2D00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323DE76" w14:textId="77777777" w:rsidR="00CF1F06" w:rsidRDefault="00CF1F06" w:rsidP="00E759C2">
            <w:pPr>
              <w:spacing w:after="0"/>
            </w:pPr>
            <w:r>
              <w:t xml:space="preserve">Batteries for Partner Control Good </w:t>
            </w:r>
          </w:p>
        </w:tc>
      </w:tr>
      <w:tr w:rsidR="00CF1F06" w14:paraId="1C4C668A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C3D63F5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A305C29" w14:textId="77777777" w:rsidR="00CF1F06" w:rsidRDefault="00CF1F06" w:rsidP="00E759C2">
            <w:pPr>
              <w:spacing w:after="0"/>
            </w:pPr>
            <w:r>
              <w:t>Wires Tuck in properly</w:t>
            </w:r>
          </w:p>
        </w:tc>
      </w:tr>
      <w:tr w:rsidR="00CF1F06" w14:paraId="2750A5EB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A068736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77DFC9C" w14:textId="77777777" w:rsidR="00CF1F06" w:rsidRDefault="00CF1F06" w:rsidP="00E759C2">
            <w:pPr>
              <w:spacing w:after="0"/>
            </w:pPr>
            <w:r>
              <w:t xml:space="preserve">Partner Phone Cable Good </w:t>
            </w:r>
          </w:p>
        </w:tc>
      </w:tr>
      <w:tr w:rsidR="00CF1F06" w14:paraId="5D242BF4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5BF9F984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1FE6324B" w14:textId="77777777" w:rsidR="00CF1F06" w:rsidRDefault="00CF1F06" w:rsidP="00E759C2">
            <w:pPr>
              <w:spacing w:after="0"/>
            </w:pPr>
            <w:r>
              <w:t xml:space="preserve">Bracings Good and Tight </w:t>
            </w:r>
          </w:p>
        </w:tc>
      </w:tr>
      <w:tr w:rsidR="00CF1F06" w14:paraId="05CD57DB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4FB71F22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3F323FFB" w14:textId="77777777" w:rsidR="00CF1F06" w:rsidRDefault="00CF1F06" w:rsidP="00E759C2">
            <w:pPr>
              <w:spacing w:after="0"/>
            </w:pPr>
            <w:r>
              <w:t xml:space="preserve">All motors are good and functioning </w:t>
            </w:r>
          </w:p>
        </w:tc>
      </w:tr>
      <w:tr w:rsidR="00CF1F06" w14:paraId="7CD197D5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1B00D9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4A06AAC1" w14:textId="77777777" w:rsidR="00CF1F06" w:rsidRDefault="00CF1F06" w:rsidP="00E759C2">
            <w:pPr>
              <w:spacing w:after="0"/>
            </w:pPr>
            <w:r>
              <w:t>Wires all plug in Cortex</w:t>
            </w:r>
          </w:p>
        </w:tc>
      </w:tr>
      <w:tr w:rsidR="00CF1F06" w14:paraId="31CFAE18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FBAD1E6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0D13206D" w14:textId="77777777" w:rsidR="00CF1F06" w:rsidRDefault="00CF1F06" w:rsidP="00E759C2">
            <w:pPr>
              <w:spacing w:after="0"/>
            </w:pPr>
            <w:r>
              <w:t xml:space="preserve">Wires all plug in Power Expander </w:t>
            </w:r>
          </w:p>
        </w:tc>
      </w:tr>
      <w:tr w:rsidR="00CF1F06" w14:paraId="26F45E8F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756A6EA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24E0A78" w14:textId="77777777" w:rsidR="00CF1F06" w:rsidRDefault="00CF1F06" w:rsidP="00E759C2">
            <w:pPr>
              <w:spacing w:after="0"/>
            </w:pPr>
            <w:r>
              <w:t xml:space="preserve">Backup 9v Good </w:t>
            </w:r>
          </w:p>
        </w:tc>
      </w:tr>
      <w:tr w:rsidR="00CF1F06" w14:paraId="73C74572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07DC59F0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2B72F254" w14:textId="77777777" w:rsidR="00CF1F06" w:rsidRDefault="00CF1F06" w:rsidP="00E759C2">
            <w:pPr>
              <w:spacing w:after="0"/>
            </w:pPr>
            <w:r>
              <w:t>Backup 9v plug in</w:t>
            </w:r>
          </w:p>
        </w:tc>
      </w:tr>
      <w:tr w:rsidR="00CF1F06" w14:paraId="7C818EAC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3EC02AD0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6D3745E7" w14:textId="77777777" w:rsidR="00CF1F06" w:rsidRDefault="00CF1F06" w:rsidP="00E759C2">
            <w:pPr>
              <w:spacing w:after="0"/>
            </w:pPr>
            <w:r>
              <w:t xml:space="preserve">Shaft Collars Screwed in tight </w:t>
            </w:r>
          </w:p>
        </w:tc>
      </w:tr>
      <w:tr w:rsidR="00CF1F06" w14:paraId="288EEB10" w14:textId="77777777" w:rsidTr="00E759C2">
        <w:tc>
          <w:tcPr>
            <w:tcW w:w="821" w:type="dxa"/>
            <w:tcBorders>
              <w:left w:val="single" w:sz="24" w:space="0" w:color="A5B592" w:themeColor="accent1"/>
            </w:tcBorders>
            <w:vAlign w:val="center"/>
          </w:tcPr>
          <w:p w14:paraId="114B6216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right w:val="single" w:sz="24" w:space="0" w:color="A5B592" w:themeColor="accent1"/>
            </w:tcBorders>
            <w:vAlign w:val="center"/>
          </w:tcPr>
          <w:p w14:paraId="13FE9460" w14:textId="77777777" w:rsidR="00CF1F06" w:rsidRDefault="00CF1F06" w:rsidP="00E759C2">
            <w:pPr>
              <w:spacing w:after="0"/>
              <w:ind w:left="0"/>
            </w:pPr>
            <w:r>
              <w:t xml:space="preserve"> Everything is good </w:t>
            </w:r>
          </w:p>
        </w:tc>
      </w:tr>
      <w:tr w:rsidR="00CF1F06" w14:paraId="4B35AC93" w14:textId="77777777" w:rsidTr="00E759C2">
        <w:tc>
          <w:tcPr>
            <w:tcW w:w="821" w:type="dxa"/>
            <w:tcBorders>
              <w:left w:val="single" w:sz="24" w:space="0" w:color="A5B592" w:themeColor="accent1"/>
              <w:bottom w:val="single" w:sz="24" w:space="0" w:color="A5B592" w:themeColor="accent1"/>
            </w:tcBorders>
            <w:vAlign w:val="center"/>
          </w:tcPr>
          <w:p w14:paraId="0DDC8388" w14:textId="77777777" w:rsidR="00CF1F06" w:rsidRDefault="00CF1F06" w:rsidP="00E759C2">
            <w:pPr>
              <w:spacing w:after="0"/>
            </w:pPr>
          </w:p>
        </w:tc>
        <w:tc>
          <w:tcPr>
            <w:tcW w:w="9919" w:type="dxa"/>
            <w:tcBorders>
              <w:bottom w:val="single" w:sz="24" w:space="0" w:color="A5B592" w:themeColor="accent1"/>
              <w:right w:val="single" w:sz="24" w:space="0" w:color="A5B592" w:themeColor="accent1"/>
            </w:tcBorders>
            <w:vAlign w:val="center"/>
          </w:tcPr>
          <w:p w14:paraId="5FAEAD27" w14:textId="77777777" w:rsidR="00CF1F06" w:rsidRDefault="00CF1F06" w:rsidP="00E759C2">
            <w:pPr>
              <w:spacing w:after="0"/>
              <w:ind w:left="0"/>
            </w:pPr>
          </w:p>
        </w:tc>
      </w:tr>
      <w:tr w:rsidR="00CF1F06" w14:paraId="1304DD7B" w14:textId="77777777" w:rsidTr="00E759C2">
        <w:tc>
          <w:tcPr>
            <w:tcW w:w="821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14:paraId="652A6375" w14:textId="77777777" w:rsidR="00CF1F06" w:rsidRDefault="00CF1F06" w:rsidP="00E759C2">
            <w:pPr>
              <w:pStyle w:val="NoSpacing"/>
            </w:pPr>
          </w:p>
        </w:tc>
        <w:tc>
          <w:tcPr>
            <w:tcW w:w="9919" w:type="dxa"/>
            <w:tcBorders>
              <w:top w:val="single" w:sz="24" w:space="0" w:color="A5B592" w:themeColor="accent1"/>
              <w:left w:val="nil"/>
              <w:bottom w:val="single" w:sz="24" w:space="0" w:color="F3A447" w:themeColor="accent2"/>
              <w:right w:val="nil"/>
            </w:tcBorders>
            <w:vAlign w:val="center"/>
          </w:tcPr>
          <w:p w14:paraId="26367A77" w14:textId="77777777" w:rsidR="00CF1F06" w:rsidRDefault="00CF1F06" w:rsidP="00E759C2">
            <w:pPr>
              <w:pStyle w:val="NoSpacing"/>
            </w:pPr>
          </w:p>
        </w:tc>
      </w:tr>
    </w:tbl>
    <w:p w14:paraId="149713B0" w14:textId="77777777" w:rsidR="001D45F4" w:rsidRDefault="001D45F4">
      <w:pPr>
        <w:ind w:left="0"/>
      </w:pPr>
    </w:p>
    <w:sectPr w:rsidR="001D4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02A09" w14:textId="77777777" w:rsidR="0083535C" w:rsidRDefault="0083535C">
      <w:pPr>
        <w:spacing w:before="0" w:after="0"/>
      </w:pPr>
      <w:r>
        <w:separator/>
      </w:r>
    </w:p>
  </w:endnote>
  <w:endnote w:type="continuationSeparator" w:id="0">
    <w:p w14:paraId="24BC61BE" w14:textId="77777777" w:rsidR="0083535C" w:rsidRDefault="008353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4A76E" w14:textId="77777777" w:rsidR="0083535C" w:rsidRDefault="0083535C">
      <w:pPr>
        <w:spacing w:before="0" w:after="0"/>
      </w:pPr>
      <w:r>
        <w:separator/>
      </w:r>
    </w:p>
  </w:footnote>
  <w:footnote w:type="continuationSeparator" w:id="0">
    <w:p w14:paraId="5C760897" w14:textId="77777777" w:rsidR="0083535C" w:rsidRDefault="0083535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wMjMxNzQ1szQxM7ZU0lEKTi0uzszPAykwrAUA6ylVHywAAAA="/>
  </w:docVars>
  <w:rsids>
    <w:rsidRoot w:val="009F24FF"/>
    <w:rsid w:val="001D45F4"/>
    <w:rsid w:val="003D443D"/>
    <w:rsid w:val="0083535C"/>
    <w:rsid w:val="008E7C8C"/>
    <w:rsid w:val="009F24FF"/>
    <w:rsid w:val="00C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4F2BA"/>
  <w15:chartTrackingRefBased/>
  <w15:docId w15:val="{840774B2-EE2B-46A2-A13A-906415A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40" w:line="240" w:lineRule="auto"/>
      <w:ind w:left="72" w:right="72"/>
    </w:pPr>
  </w:style>
  <w:style w:type="paragraph" w:styleId="Heading1">
    <w:name w:val="heading 1"/>
    <w:basedOn w:val="Normal"/>
    <w:next w:val="Normal"/>
    <w:qFormat/>
    <w:pPr>
      <w:keepNext/>
      <w:keepLines/>
      <w:spacing w:before="0" w:after="240"/>
      <w:jc w:val="center"/>
      <w:outlineLvl w:val="0"/>
    </w:pPr>
    <w:rPr>
      <w:rFonts w:asciiTheme="majorHAnsi" w:eastAsiaTheme="majorEastAsia" w:hAnsiTheme="majorHAnsi" w:cstheme="majorBidi"/>
      <w:b/>
      <w:bCs/>
      <w:color w:val="444D26" w:themeColor="text2"/>
      <w:sz w:val="40"/>
      <w:szCs w:val="4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43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san%20Kugathas\AppData\Roaming\Microsoft\Templates\Expectant%20mother&#8217;s%20hospital%20check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DEFD14-F948-4579-B22F-51A2C0824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Expectant mother’s hospital checklist.dotx</Template>
  <TotalTime>18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Tissan Kugathas</dc:creator>
  <cp:keywords/>
  <cp:lastModifiedBy>Tissan Kugathas - Castlebrooke SS</cp:lastModifiedBy>
  <cp:revision>1</cp:revision>
  <cp:lastPrinted>2018-02-23T02:45:00Z</cp:lastPrinted>
  <dcterms:created xsi:type="dcterms:W3CDTF">2018-02-23T02:27:00Z</dcterms:created>
  <dcterms:modified xsi:type="dcterms:W3CDTF">2018-02-23T02:48:00Z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TC034630669991</vt:lpwstr>
  </property>
</Properties>
</file>